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06AED" w14:textId="77777777" w:rsidR="008B709E" w:rsidRPr="00E25319" w:rsidRDefault="00E25319">
      <w:pPr>
        <w:pStyle w:val="Name"/>
        <w:rPr>
          <w:sz w:val="48"/>
          <w:szCs w:val="48"/>
        </w:rPr>
      </w:pPr>
      <w:r w:rsidRPr="00E25319">
        <w:rPr>
          <w:sz w:val="48"/>
          <w:szCs w:val="48"/>
        </w:rPr>
        <w:t>Jasbir Singh</w:t>
      </w:r>
    </w:p>
    <w:p w14:paraId="2722AA11" w14:textId="10F9F8AD" w:rsidR="00E25319" w:rsidRDefault="00E25319" w:rsidP="00BC0712">
      <w:pPr>
        <w:pStyle w:val="ContactInfo"/>
        <w:ind w:right="2650"/>
      </w:pPr>
      <w:r>
        <w:t xml:space="preserve">J-17 Palika Niwas, Lodhi Road, ND-110003, India </w:t>
      </w:r>
      <w:r w:rsidR="00BC0712">
        <w:t xml:space="preserve">   Email:</w:t>
      </w:r>
      <w:hyperlink r:id="rId8" w:history="1">
        <w:r w:rsidRPr="009E4006">
          <w:rPr>
            <w:rStyle w:val="Hyperlink"/>
          </w:rPr>
          <w:t>jasbirjas.singh98@gmail.com</w:t>
        </w:r>
      </w:hyperlink>
    </w:p>
    <w:p w14:paraId="77E308D7" w14:textId="4DC870B1" w:rsidR="008B709E" w:rsidRDefault="00BC0712">
      <w:pPr>
        <w:pStyle w:val="ContactInfo"/>
      </w:pPr>
      <w:r>
        <w:t xml:space="preserve">Mobile: </w:t>
      </w:r>
      <w:r w:rsidR="00762B24">
        <w:t>+91-8383806091</w:t>
      </w:r>
      <w:bookmarkStart w:id="0" w:name="_GoBack"/>
      <w:bookmarkEnd w:id="0"/>
    </w:p>
    <w:p w14:paraId="5BD728EC" w14:textId="27AFCCF1" w:rsidR="008B709E" w:rsidRDefault="00E25319">
      <w:pPr>
        <w:pStyle w:val="Heading1"/>
      </w:pPr>
      <w:r>
        <w:t>Summary</w:t>
      </w:r>
      <w:r w:rsidR="00DB032C">
        <w:t>:</w:t>
      </w:r>
    </w:p>
    <w:p w14:paraId="2A62F1AC" w14:textId="30DE15A6" w:rsidR="00DB032C" w:rsidRPr="00DB032C" w:rsidRDefault="00E25319" w:rsidP="00DB032C">
      <w:pPr>
        <w:rPr>
          <w:color w:val="000000" w:themeColor="text1"/>
          <w:lang w:val="es-ES"/>
        </w:rPr>
      </w:pPr>
      <w:r w:rsidRPr="00E25319">
        <w:rPr>
          <w:color w:val="000000" w:themeColor="text1"/>
        </w:rPr>
        <w:t>An Enthusiastic student with interest in Coding, Mathematics and ability to learn things quickly.</w:t>
      </w:r>
    </w:p>
    <w:p w14:paraId="742F8F11" w14:textId="1E0457FA" w:rsidR="008B709E" w:rsidRDefault="00E25319" w:rsidP="00DB032C">
      <w:pPr>
        <w:pStyle w:val="Heading1"/>
        <w:pBdr>
          <w:bottom w:val="single" w:sz="24" w:space="2" w:color="549E39" w:themeColor="accent1"/>
        </w:pBdr>
      </w:pPr>
      <w:r>
        <w:t>Educat</w:t>
      </w:r>
      <w:r w:rsidR="00DB032C">
        <w:t>i</w:t>
      </w:r>
      <w:r>
        <w:t>on</w:t>
      </w:r>
      <w:r w:rsidR="00DB032C">
        <w:t>:</w:t>
      </w:r>
    </w:p>
    <w:tbl>
      <w:tblPr>
        <w:tblW w:w="0" w:type="auto"/>
        <w:tblInd w:w="-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2530"/>
        <w:gridCol w:w="2652"/>
        <w:gridCol w:w="1573"/>
      </w:tblGrid>
      <w:tr w:rsidR="00DB032C" w14:paraId="458EB3A1" w14:textId="77777777" w:rsidTr="00DB032C">
        <w:trPr>
          <w:trHeight w:val="79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0703E" w14:textId="77777777" w:rsidR="00E25319" w:rsidRPr="00E25319" w:rsidRDefault="00E25319" w:rsidP="00B960DF">
            <w:pPr>
              <w:spacing w:after="0" w:line="240" w:lineRule="auto"/>
              <w:rPr>
                <w:color w:val="000000" w:themeColor="text1"/>
              </w:rPr>
            </w:pPr>
            <w:r w:rsidRPr="00E2531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6"/>
              </w:rPr>
              <w:t xml:space="preserve">        </w:t>
            </w:r>
            <w:r w:rsidRPr="00E2531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2"/>
              </w:rPr>
              <w:t>Degree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ED81C" w14:textId="77777777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</w:rPr>
              <w:t>Board/University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57EFD" w14:textId="77777777" w:rsidR="00E25319" w:rsidRDefault="00E25319" w:rsidP="00B960DF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</w:rPr>
              <w:t>Percentage/GPA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5A16C" w14:textId="69677CD4" w:rsidR="00E25319" w:rsidRDefault="00DB032C" w:rsidP="00B960DF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36"/>
              </w:rPr>
              <w:t xml:space="preserve"> </w:t>
            </w:r>
            <w:r w:rsidR="00E25319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</w:rPr>
              <w:t xml:space="preserve">Year </w:t>
            </w:r>
          </w:p>
        </w:tc>
      </w:tr>
      <w:tr w:rsidR="00DB032C" w14:paraId="17819AD0" w14:textId="77777777" w:rsidTr="00DB032C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E0A06" w14:textId="77777777" w:rsidR="00E25319" w:rsidRPr="00E25319" w:rsidRDefault="00E25319" w:rsidP="00B960DF">
            <w:pPr>
              <w:spacing w:after="0" w:line="240" w:lineRule="auto"/>
              <w:rPr>
                <w:color w:val="000000" w:themeColor="text1"/>
              </w:rPr>
            </w:pPr>
            <w:r w:rsidRPr="00E25319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</w:rPr>
              <w:t xml:space="preserve">   </w:t>
            </w:r>
            <w:r w:rsidRPr="00E25319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B.tech(CSE)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3362F" w14:textId="77777777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G.B. Pant Engineering College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29725" w14:textId="77777777" w:rsidR="00E25319" w:rsidRDefault="00E25319" w:rsidP="00B960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8.8</w:t>
            </w:r>
          </w:p>
          <w:p w14:paraId="16CD39D7" w14:textId="77777777" w:rsidR="00E25319" w:rsidRDefault="00E25319" w:rsidP="00B960DF">
            <w:pPr>
              <w:spacing w:after="0" w:line="240" w:lineRule="auto"/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0A6F3" w14:textId="7E971789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2016-Present</w:t>
            </w:r>
          </w:p>
        </w:tc>
      </w:tr>
      <w:tr w:rsidR="00DB032C" w14:paraId="045893EE" w14:textId="77777777" w:rsidTr="00DB032C">
        <w:trPr>
          <w:trHeight w:val="567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CCB91" w14:textId="77777777" w:rsidR="00E25319" w:rsidRPr="00E25319" w:rsidRDefault="00E25319" w:rsidP="00B960DF">
            <w:pPr>
              <w:spacing w:after="0" w:line="240" w:lineRule="auto"/>
              <w:rPr>
                <w:color w:val="000000" w:themeColor="text1"/>
              </w:rPr>
            </w:pPr>
            <w:r w:rsidRPr="00E25319">
              <w:rPr>
                <w:rFonts w:ascii="Times New Roman" w:eastAsia="Times New Roman" w:hAnsi="Times New Roman" w:cs="Times New Roman"/>
                <w:color w:val="000000" w:themeColor="text1"/>
                <w:sz w:val="32"/>
              </w:rPr>
              <w:t xml:space="preserve">           </w:t>
            </w:r>
            <w:r w:rsidRPr="00E25319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12</w:t>
            </w:r>
            <w:r w:rsidRPr="00E25319">
              <w:rPr>
                <w:rFonts w:ascii="Times New Roman" w:eastAsia="Times New Roman" w:hAnsi="Times New Roman" w:cs="Times New Roman"/>
                <w:color w:val="000000" w:themeColor="text1"/>
                <w:sz w:val="28"/>
                <w:vertAlign w:val="superscript"/>
              </w:rPr>
              <w:t>th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A67C0" w14:textId="77777777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C.B.S.E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ADDB5" w14:textId="77777777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          82%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841FF" w14:textId="39C25867" w:rsidR="00E25319" w:rsidRDefault="00DB032C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E25319">
              <w:rPr>
                <w:rFonts w:ascii="Times New Roman" w:eastAsia="Times New Roman" w:hAnsi="Times New Roman" w:cs="Times New Roman"/>
                <w:color w:val="000000"/>
                <w:sz w:val="28"/>
              </w:rPr>
              <w:t>2015</w:t>
            </w:r>
          </w:p>
        </w:tc>
      </w:tr>
      <w:tr w:rsidR="00DB032C" w14:paraId="758F07DA" w14:textId="77777777" w:rsidTr="00DB032C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FBF17" w14:textId="77777777" w:rsidR="00E25319" w:rsidRPr="00E25319" w:rsidRDefault="00E25319" w:rsidP="00B960DF">
            <w:pPr>
              <w:spacing w:after="0" w:line="240" w:lineRule="auto"/>
              <w:rPr>
                <w:color w:val="000000" w:themeColor="text1"/>
              </w:rPr>
            </w:pPr>
            <w:r w:rsidRPr="00E25319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           10</w:t>
            </w:r>
            <w:r w:rsidRPr="00E25319">
              <w:rPr>
                <w:rFonts w:ascii="Times New Roman" w:eastAsia="Times New Roman" w:hAnsi="Times New Roman" w:cs="Times New Roman"/>
                <w:color w:val="000000" w:themeColor="text1"/>
                <w:sz w:val="28"/>
                <w:vertAlign w:val="superscript"/>
              </w:rPr>
              <w:t>th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2C6F3" w14:textId="77777777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C.B.S.E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719D8" w14:textId="77777777" w:rsidR="00E25319" w:rsidRDefault="00E25319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          9.6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72478" w14:textId="28C9B383" w:rsidR="00E25319" w:rsidRDefault="00DB032C" w:rsidP="00B960D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E25319" w:rsidRPr="00E25319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2013</w:t>
            </w:r>
          </w:p>
        </w:tc>
      </w:tr>
    </w:tbl>
    <w:p w14:paraId="0B2D3B7F" w14:textId="77777777" w:rsidR="008B709E" w:rsidRDefault="008B709E" w:rsidP="00E25319">
      <w:pPr>
        <w:pStyle w:val="ListBullet"/>
        <w:numPr>
          <w:ilvl w:val="0"/>
          <w:numId w:val="0"/>
        </w:numPr>
        <w:ind w:left="216"/>
      </w:pPr>
    </w:p>
    <w:p w14:paraId="61503001" w14:textId="5C32A582" w:rsidR="008B709E" w:rsidRDefault="00DB032C">
      <w:pPr>
        <w:pStyle w:val="Heading1"/>
      </w:pPr>
      <w:r>
        <w:t>SKILLS:</w:t>
      </w:r>
    </w:p>
    <w:p w14:paraId="5C4E9165" w14:textId="133D2263" w:rsidR="00E25319" w:rsidRPr="00E25319" w:rsidRDefault="00E25319" w:rsidP="00E25319">
      <w:pPr>
        <w:numPr>
          <w:ilvl w:val="0"/>
          <w:numId w:val="15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programming in languages li</w:t>
      </w:r>
      <w:r w:rsidR="00370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 C, C++, HTML, CSS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Python.</w:t>
      </w:r>
    </w:p>
    <w:p w14:paraId="4D2CB345" w14:textId="77777777" w:rsidR="00E25319" w:rsidRPr="00E25319" w:rsidRDefault="00E25319" w:rsidP="00E25319">
      <w:pPr>
        <w:numPr>
          <w:ilvl w:val="0"/>
          <w:numId w:val="15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Participation in online coding judges and Competitive Programming: Codechef, Hackerearth, Hackerrank, Spoj etc.</w:t>
      </w:r>
    </w:p>
    <w:p w14:paraId="46E64744" w14:textId="20343717" w:rsidR="00E25319" w:rsidRPr="00E25319" w:rsidRDefault="00E25319" w:rsidP="00E25319">
      <w:pPr>
        <w:numPr>
          <w:ilvl w:val="0"/>
          <w:numId w:val="15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Intermediate Experience of Front-end Development with Boo</w:t>
      </w:r>
      <w:r w:rsidR="00D366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tstrap, HTML, CSS</w:t>
      </w:r>
      <w:r w:rsidR="00846F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JavaScript and jquery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48D672" w14:textId="30A27318" w:rsidR="00E25319" w:rsidRPr="00762B24" w:rsidRDefault="00E25319" w:rsidP="00E25319">
      <w:pPr>
        <w:numPr>
          <w:ilvl w:val="0"/>
          <w:numId w:val="15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Beginner level Experience of Back</w:t>
      </w:r>
      <w:r w:rsidR="00846F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-end Development with </w:t>
      </w:r>
      <w:r w:rsidR="00762B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Python, Node.js and Express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F18EDAD" w14:textId="77777777" w:rsidR="00DB032C" w:rsidRDefault="00DB032C">
      <w:pPr>
        <w:pStyle w:val="Heading1"/>
      </w:pPr>
    </w:p>
    <w:p w14:paraId="2292C1C0" w14:textId="394D0E84" w:rsidR="00E25319" w:rsidRDefault="00DB032C">
      <w:pPr>
        <w:pStyle w:val="Heading1"/>
      </w:pPr>
      <w:r>
        <w:t>PROJECTS:</w:t>
      </w:r>
    </w:p>
    <w:p w14:paraId="731FAA9A" w14:textId="5419CDBB" w:rsidR="00E25319" w:rsidRPr="00E25319" w:rsidRDefault="00E25319" w:rsidP="00E25319">
      <w:pPr>
        <w:pStyle w:val="ListParagraph"/>
        <w:numPr>
          <w:ilvl w:val="0"/>
          <w:numId w:val="16"/>
        </w:num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  <w:r w:rsidRPr="00E25319"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 xml:space="preserve">Web Portfolio Project to learn the basics of HTML and CSS. </w:t>
      </w:r>
    </w:p>
    <w:p w14:paraId="1DF22F9A" w14:textId="062576F7" w:rsidR="00DB032C" w:rsidRDefault="00E25319" w:rsidP="00846F59">
      <w:pPr>
        <w:pStyle w:val="ListParagraph"/>
        <w:numPr>
          <w:ilvl w:val="0"/>
          <w:numId w:val="16"/>
        </w:num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  <w:r w:rsidRPr="00E25319"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>Movie Rental System in Python.</w:t>
      </w:r>
    </w:p>
    <w:p w14:paraId="66519B59" w14:textId="1523BF86" w:rsidR="00846F59" w:rsidRDefault="00846F59" w:rsidP="00846F59">
      <w:pPr>
        <w:pStyle w:val="ListParagraph"/>
        <w:numPr>
          <w:ilvl w:val="0"/>
          <w:numId w:val="16"/>
        </w:num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>Patatap clone using howler.js and paper.js.</w:t>
      </w:r>
    </w:p>
    <w:p w14:paraId="63C19952" w14:textId="17773E44" w:rsidR="00846F59" w:rsidRDefault="00846F59" w:rsidP="00846F59">
      <w:pPr>
        <w:pStyle w:val="ListParagraph"/>
        <w:numPr>
          <w:ilvl w:val="0"/>
          <w:numId w:val="16"/>
        </w:num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>Color-game Project using jquery.</w:t>
      </w:r>
    </w:p>
    <w:p w14:paraId="24458B5E" w14:textId="7E2FEDA3" w:rsidR="00762B24" w:rsidRDefault="00762B24" w:rsidP="00846F59">
      <w:pPr>
        <w:pStyle w:val="ListParagraph"/>
        <w:numPr>
          <w:ilvl w:val="0"/>
          <w:numId w:val="16"/>
        </w:num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 xml:space="preserve">Yelp Camp Website Project Created under Web Developer Bootcamp Course. </w:t>
      </w:r>
    </w:p>
    <w:p w14:paraId="5E609ECF" w14:textId="44144322" w:rsidR="00846F59" w:rsidRDefault="00846F59" w:rsidP="00846F59">
      <w:pPr>
        <w:pStyle w:val="ListParagraph"/>
        <w:numPr>
          <w:ilvl w:val="0"/>
          <w:numId w:val="16"/>
        </w:num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>Ongoing project for Inceptum</w:t>
      </w:r>
      <w:r w:rsidR="00762B24"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 xml:space="preserve"> 2018</w:t>
      </w:r>
      <w:r>
        <w:rPr>
          <w:rFonts w:ascii="Times New Roman" w:eastAsia="Bodoni MT" w:hAnsi="Times New Roman" w:cs="Times New Roman"/>
          <w:color w:val="000000" w:themeColor="text1"/>
          <w:sz w:val="24"/>
          <w:szCs w:val="24"/>
        </w:rPr>
        <w:t xml:space="preserve"> College Fest website of G.B. pant Govt. Engineering College.</w:t>
      </w:r>
    </w:p>
    <w:p w14:paraId="0E322974" w14:textId="77777777" w:rsidR="00846F59" w:rsidRPr="00846F59" w:rsidRDefault="00846F59" w:rsidP="00846F59">
      <w:pPr>
        <w:spacing w:after="0"/>
        <w:rPr>
          <w:rFonts w:ascii="Times New Roman" w:eastAsia="Bodoni MT" w:hAnsi="Times New Roman" w:cs="Times New Roman"/>
          <w:color w:val="000000" w:themeColor="text1"/>
          <w:sz w:val="24"/>
          <w:szCs w:val="24"/>
        </w:rPr>
      </w:pPr>
    </w:p>
    <w:p w14:paraId="4E1171A0" w14:textId="770E7C4A" w:rsidR="008B709E" w:rsidRDefault="0072392C">
      <w:pPr>
        <w:pStyle w:val="Heading1"/>
      </w:pPr>
      <w:sdt>
        <w:sdtPr>
          <w:id w:val="520597245"/>
          <w:placeholder>
            <w:docPart w:val="38F1476B05C8CE428CBB2DA7AF70D326"/>
          </w:placeholder>
          <w:temporary/>
          <w:showingPlcHdr/>
          <w15:appearance w15:val="hidden"/>
        </w:sdtPr>
        <w:sdtEndPr/>
        <w:sdtContent>
          <w:r w:rsidR="006811D6">
            <w:t>Awards and Acknowledgements</w:t>
          </w:r>
        </w:sdtContent>
      </w:sdt>
      <w:r w:rsidR="00DB032C">
        <w:t>:</w:t>
      </w:r>
    </w:p>
    <w:p w14:paraId="6E6014E5" w14:textId="77777777" w:rsidR="00DB032C" w:rsidRPr="00DB032C" w:rsidRDefault="00DB032C" w:rsidP="00DB032C"/>
    <w:p w14:paraId="0E40F25A" w14:textId="7777777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Secured AIR 10 and Globally 14th at Codechef’s lunchtime contest in School Students Category.</w:t>
      </w:r>
    </w:p>
    <w:p w14:paraId="6C9E1765" w14:textId="001A988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Selected in Global Young Leaders Confer</w:t>
      </w:r>
      <w:r w:rsidR="00762B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ence to represent India at New Y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ork City and Washington and a visit to White House.</w:t>
      </w:r>
    </w:p>
    <w:p w14:paraId="07F48072" w14:textId="7777777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Solved 100 programming problems in Hackerearth and won Goodies including Hackerearth T-shirt.</w:t>
      </w:r>
    </w:p>
    <w:p w14:paraId="49F0478A" w14:textId="7777777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Cleared Qualification Rounds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Google C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odejam 2014 and 2015.</w:t>
      </w:r>
    </w:p>
    <w:p w14:paraId="21F566D4" w14:textId="7777777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Secured 3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Rank in Pair Programming of “Infoxpression” 2017, USICT techfest.</w:t>
      </w:r>
    </w:p>
    <w:p w14:paraId="5E76A9DB" w14:textId="7777777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Participated in Zonal Level Table Tennis Competition.</w:t>
      </w:r>
    </w:p>
    <w:p w14:paraId="095F2468" w14:textId="77777777" w:rsidR="00E25319" w:rsidRPr="00E25319" w:rsidRDefault="00E25319" w:rsidP="00E25319">
      <w:pPr>
        <w:numPr>
          <w:ilvl w:val="0"/>
          <w:numId w:val="17"/>
        </w:numPr>
        <w:spacing w:after="0" w:line="240" w:lineRule="auto"/>
        <w:ind w:left="720" w:hanging="360"/>
        <w:rPr>
          <w:rFonts w:ascii="Bodoni MT" w:eastAsia="Bodoni MT" w:hAnsi="Bodoni MT" w:cs="Bodoni MT"/>
          <w:b/>
          <w:color w:val="000000" w:themeColor="text1"/>
          <w:sz w:val="24"/>
          <w:szCs w:val="24"/>
          <w:u w:val="single"/>
        </w:rPr>
      </w:pP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Secured 3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E253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Rank AIR in an exam of POSCO India and won Rs.9000.</w:t>
      </w:r>
    </w:p>
    <w:p w14:paraId="22046833" w14:textId="77777777" w:rsidR="008B709E" w:rsidRDefault="008B709E" w:rsidP="00E25319">
      <w:pPr>
        <w:pStyle w:val="ListBullet"/>
        <w:numPr>
          <w:ilvl w:val="0"/>
          <w:numId w:val="0"/>
        </w:numPr>
        <w:ind w:left="216" w:hanging="216"/>
      </w:pPr>
    </w:p>
    <w:p w14:paraId="1E1E2BC5" w14:textId="4B05456F" w:rsidR="00E25319" w:rsidRPr="00DB032C" w:rsidRDefault="00DB032C" w:rsidP="00DB032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Hobbies:</w:t>
      </w:r>
      <w:r>
        <w:rPr>
          <w:rFonts w:ascii="Bodoni MT" w:eastAsia="Bodoni MT" w:hAnsi="Bodoni MT" w:cs="Bodoni MT"/>
          <w:b/>
          <w:color w:val="000000"/>
          <w:sz w:val="24"/>
          <w:szCs w:val="24"/>
          <w:u w:val="single"/>
        </w:rPr>
        <w:tab/>
      </w:r>
      <w:r>
        <w:rPr>
          <w:rFonts w:ascii="Bodoni MT" w:eastAsia="Bodoni MT" w:hAnsi="Bodoni MT" w:cs="Bodoni MT"/>
          <w:b/>
          <w:color w:val="000000"/>
          <w:sz w:val="24"/>
          <w:szCs w:val="24"/>
        </w:rPr>
        <w:t xml:space="preserve"> </w:t>
      </w:r>
      <w:r w:rsidR="00E25319" w:rsidRPr="00BD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Mathematical and Computational puzzles, </w:t>
      </w:r>
      <w:r w:rsidR="00762B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Typing, </w:t>
      </w:r>
      <w:r w:rsidR="00E25319" w:rsidRPr="00BD23AC">
        <w:rPr>
          <w:rFonts w:ascii="Times New Roman" w:eastAsia="Times New Roman" w:hAnsi="Times New Roman" w:cs="Times New Roman"/>
          <w:color w:val="000000"/>
          <w:sz w:val="24"/>
          <w:szCs w:val="24"/>
        </w:rPr>
        <w:t>Table Tennis and listening music.</w:t>
      </w:r>
    </w:p>
    <w:p w14:paraId="0681E3BC" w14:textId="77777777" w:rsidR="00E25319" w:rsidRPr="00BD23AC" w:rsidRDefault="00E25319" w:rsidP="00E253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A5B7E" w14:textId="77777777" w:rsidR="00E25319" w:rsidRDefault="00E25319" w:rsidP="00E25319">
      <w:pPr>
        <w:pStyle w:val="ListBullet"/>
        <w:numPr>
          <w:ilvl w:val="0"/>
          <w:numId w:val="0"/>
        </w:numPr>
        <w:ind w:left="216" w:hanging="216"/>
      </w:pPr>
    </w:p>
    <w:sectPr w:rsidR="00E25319" w:rsidSect="00E25319">
      <w:headerReference w:type="default" r:id="rId9"/>
      <w:footerReference w:type="default" r:id="rId10"/>
      <w:headerReference w:type="first" r:id="rId11"/>
      <w:pgSz w:w="11907" w:h="16839" w:code="9"/>
      <w:pgMar w:top="1296" w:right="1368" w:bottom="1455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87C23" w14:textId="77777777" w:rsidR="0072392C" w:rsidRDefault="0072392C">
      <w:r>
        <w:separator/>
      </w:r>
    </w:p>
  </w:endnote>
  <w:endnote w:type="continuationSeparator" w:id="0">
    <w:p w14:paraId="63FB92E6" w14:textId="77777777" w:rsidR="0072392C" w:rsidRDefault="0072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DilleniaUPC">
    <w:altName w:val="Times New Roman"/>
    <w:panose1 w:val="00000000000000000000"/>
    <w:charset w:val="00"/>
    <w:family w:val="roman"/>
    <w:notTrueType/>
    <w:pitch w:val="default"/>
  </w:font>
  <w:font w:name="幼圆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MT">
    <w:altName w:val="Superclarendo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49A3C" w14:textId="77777777" w:rsidR="008B709E" w:rsidRDefault="006811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62B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19FEA" w14:textId="77777777" w:rsidR="0072392C" w:rsidRDefault="0072392C">
      <w:r>
        <w:separator/>
      </w:r>
    </w:p>
  </w:footnote>
  <w:footnote w:type="continuationSeparator" w:id="0">
    <w:p w14:paraId="27B25F0B" w14:textId="77777777" w:rsidR="0072392C" w:rsidRDefault="007239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6B63D" w14:textId="77777777" w:rsidR="008B709E" w:rsidRDefault="006811D6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D154E3" wp14:editId="4BFC025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22860" b="35560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549E39"/>
                      </a:solidFill>
                      <a:ln w="12700" cap="flat" cmpd="sng" algn="ctr">
                        <a:solidFill>
                          <a:srgbClr val="8297B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A9B6F61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" path="m0,0l5013960,,5013960,7205980,,7205980,,0xm130564,130564l130564,7075416,4883396,7075416,4883396,130564,130564,130564xe" fillcolor="#549e39" strokecolor="#8297b0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D9F3C" w14:textId="77777777" w:rsidR="008B709E" w:rsidRDefault="006811D6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21C8DED" wp14:editId="2C7DA8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367799" w14:textId="77777777" w:rsidR="008B709E" w:rsidRDefault="008B709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21C8DED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sChxAAA&#10;ANoAAAAPAAAAZHJzL2Rvd25yZXYueG1sRI9RS8MwFIXfB/6HcAXfbOpgMrtlY0wGModg9QfcNdem&#10;trkpSdZ1/nojCHs8nHO+w1muR9uJgXxoHCt4yHIQxJXTDdcKPj9293MQISJr7ByTggsFWK9uJkss&#10;tDvzOw1lrEWCcChQgYmxL6QMlSGLIXM9cfK+nLcYk/S11B7PCW47Oc3zR2mx4bRgsKetoaotT1bB&#10;889Qfr/Njofp9nVj9vrQPvl5q9Td7bhZgIg0xmv4v/2iFczg70q6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pbAocQAAADaAAAADwAAAAAAAAAAAAAAAACXAgAAZHJzL2Rv&#10;d25yZXYueG1sUEsFBgAAAAAEAAQA9QAAAIgDAAAAAA==&#10;" path="m0,0l7315200,,7315200,9601200,,9601200,,0xm190488,190488l190488,9410712,7124712,9410712,7124712,190488,190488,190488xe" fillcolor="#549e39 [3204]" stroked="f" strokeweight="1.25pt">
                <v:stroke endcap="round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F367799" w14:textId="77777777" w:rsidR="008B709E" w:rsidRDefault="008B709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1pt;height:15.1pt" o:bullet="t">
        <v:imagedata r:id="rId1" o:title="/var/folders/lm/q2d3ftnj0kl3whlnzsh0dhw40000gn/T/com.microsoft.Word/Word Work File L_1"/>
      </v:shape>
    </w:pict>
  </w:numPicBullet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7167B2"/>
    <w:multiLevelType w:val="hybridMultilevel"/>
    <w:tmpl w:val="AFC469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BE49BA"/>
    <w:multiLevelType w:val="hybridMultilevel"/>
    <w:tmpl w:val="7C007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C3905"/>
    <w:multiLevelType w:val="multilevel"/>
    <w:tmpl w:val="74206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6509B"/>
    <w:multiLevelType w:val="multilevel"/>
    <w:tmpl w:val="2144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0"/>
  </w:num>
  <w:num w:numId="15">
    <w:abstractNumId w:val="17"/>
  </w:num>
  <w:num w:numId="16">
    <w:abstractNumId w:val="12"/>
  </w:num>
  <w:num w:numId="17">
    <w:abstractNumId w:val="13"/>
  </w:num>
  <w:num w:numId="18">
    <w:abstractNumId w:val="1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19"/>
    <w:rsid w:val="002353C6"/>
    <w:rsid w:val="00370997"/>
    <w:rsid w:val="003B72A1"/>
    <w:rsid w:val="004A6C91"/>
    <w:rsid w:val="00560A38"/>
    <w:rsid w:val="006811D6"/>
    <w:rsid w:val="0072392C"/>
    <w:rsid w:val="00762B24"/>
    <w:rsid w:val="00846F59"/>
    <w:rsid w:val="00861B63"/>
    <w:rsid w:val="008B709E"/>
    <w:rsid w:val="00A52679"/>
    <w:rsid w:val="00BC0712"/>
    <w:rsid w:val="00D36658"/>
    <w:rsid w:val="00D74D86"/>
    <w:rsid w:val="00DB032C"/>
    <w:rsid w:val="00E25319"/>
    <w:rsid w:val="00F3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E8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32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32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55F5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C0CF3A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2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55F5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55F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2C"/>
    <w:rPr>
      <w:rFonts w:asciiTheme="majorHAnsi" w:eastAsiaTheme="majorEastAsia" w:hAnsiTheme="majorHAnsi" w:cstheme="majorBidi"/>
      <w:bCs/>
      <w:color w:val="455F51" w:themeColor="text2"/>
      <w:sz w:val="32"/>
      <w:szCs w:val="28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032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55F5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2C"/>
    <w:pPr>
      <w:numPr>
        <w:ilvl w:val="1"/>
      </w:numPr>
    </w:pPr>
    <w:rPr>
      <w:rFonts w:eastAsiaTheme="majorEastAsia" w:cstheme="majorBidi"/>
      <w:iCs/>
      <w:color w:val="537261" w:themeColor="text2" w:themeTint="E6"/>
      <w:sz w:val="32"/>
      <w:szCs w:val="24"/>
      <w:lang w:bidi="hi-IN"/>
      <w14:ligatures w14:val="standard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2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2C"/>
    <w:rPr>
      <w:rFonts w:asciiTheme="majorHAnsi" w:eastAsiaTheme="majorEastAsia" w:hAnsiTheme="majorHAnsi" w:cstheme="majorBidi"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2C"/>
    <w:rPr>
      <w:rFonts w:asciiTheme="majorHAnsi" w:eastAsiaTheme="majorEastAsia" w:hAnsiTheme="majorHAnsi" w:cstheme="majorBidi"/>
      <w:i/>
      <w:iCs/>
      <w:color w:val="455F51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2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2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2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B032C"/>
    <w:rPr>
      <w:i/>
      <w:iCs/>
      <w:color w:val="000000"/>
    </w:rPr>
  </w:style>
  <w:style w:type="character" w:styleId="BookTitle">
    <w:name w:val="Book Title"/>
    <w:basedOn w:val="DefaultParagraphFont"/>
    <w:uiPriority w:val="33"/>
    <w:qFormat/>
    <w:rsid w:val="00DB032C"/>
    <w:rPr>
      <w:rFonts w:asciiTheme="majorHAnsi" w:hAnsiTheme="majorHAnsi"/>
      <w:b/>
      <w:bCs/>
      <w:caps w:val="0"/>
      <w:smallCaps/>
      <w:color w:val="455F51" w:themeColor="text2"/>
      <w:spacing w:val="10"/>
      <w:sz w:val="22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032C"/>
    <w:rPr>
      <w:rFonts w:eastAsiaTheme="majorEastAsia" w:cstheme="majorBidi"/>
      <w:iCs/>
      <w:color w:val="537261" w:themeColor="text2" w:themeTint="E6"/>
      <w:sz w:val="32"/>
      <w:szCs w:val="24"/>
      <w:lang w:bidi="hi-IN"/>
      <w14:ligatures w14:val="standard"/>
    </w:rPr>
  </w:style>
  <w:style w:type="character" w:styleId="Emphasis">
    <w:name w:val="Emphasis"/>
    <w:basedOn w:val="DefaultParagraphFont"/>
    <w:uiPriority w:val="20"/>
    <w:qFormat/>
    <w:rsid w:val="00DB032C"/>
    <w:rPr>
      <w:b w:val="0"/>
      <w:i/>
      <w:iCs/>
      <w:color w:val="455F5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B032C"/>
    <w:pPr>
      <w:pBdr>
        <w:left w:val="single" w:sz="48" w:space="13" w:color="549E39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49E3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B032C"/>
    <w:rPr>
      <w:rFonts w:asciiTheme="majorHAnsi" w:eastAsiaTheme="minorEastAsia" w:hAnsiTheme="majorHAnsi"/>
      <w:b/>
      <w:i/>
      <w:iCs/>
      <w:color w:val="549E3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2C"/>
    <w:pPr>
      <w:pBdr>
        <w:left w:val="single" w:sz="48" w:space="13" w:color="8AB833" w:themeColor="accent2"/>
      </w:pBdr>
      <w:spacing w:before="240" w:after="120" w:line="300" w:lineRule="auto"/>
    </w:pPr>
    <w:rPr>
      <w:rFonts w:eastAsiaTheme="minorEastAsia"/>
      <w:b/>
      <w:bCs/>
      <w:i/>
      <w:iCs/>
      <w:color w:val="8AB833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2C"/>
    <w:rPr>
      <w:rFonts w:eastAsiaTheme="minorEastAsia"/>
      <w:b/>
      <w:bCs/>
      <w:i/>
      <w:iCs/>
      <w:color w:val="8AB833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DB032C"/>
    <w:rPr>
      <w:b/>
      <w:bCs/>
      <w:i/>
      <w:iCs/>
      <w:color w:val="455F51" w:themeColor="text2"/>
    </w:rPr>
  </w:style>
  <w:style w:type="character" w:styleId="IntenseReference">
    <w:name w:val="Intense Reference"/>
    <w:basedOn w:val="DefaultParagraphFont"/>
    <w:uiPriority w:val="32"/>
    <w:qFormat/>
    <w:rsid w:val="00DB032C"/>
    <w:rPr>
      <w:rFonts w:asciiTheme="minorHAnsi" w:hAnsiTheme="minorHAnsi"/>
      <w:b/>
      <w:bCs/>
      <w:smallCaps/>
      <w:color w:val="455F51" w:themeColor="text2"/>
      <w:spacing w:val="5"/>
      <w:sz w:val="22"/>
      <w:u w:val="single"/>
    </w:rPr>
  </w:style>
  <w:style w:type="character" w:styleId="Strong">
    <w:name w:val="Strong"/>
    <w:basedOn w:val="DefaultParagraphFont"/>
    <w:uiPriority w:val="22"/>
    <w:qFormat/>
    <w:rsid w:val="00DB032C"/>
    <w:rPr>
      <w:b/>
      <w:bCs/>
      <w:color w:val="537261" w:themeColor="text2" w:themeTint="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32C"/>
    <w:pPr>
      <w:spacing w:line="240" w:lineRule="auto"/>
    </w:pPr>
    <w:rPr>
      <w:rFonts w:eastAsiaTheme="minorEastAsia"/>
      <w:b/>
      <w:bCs/>
      <w:smallCaps/>
      <w:color w:val="455F51" w:themeColor="text2"/>
      <w:spacing w:val="6"/>
      <w:szCs w:val="18"/>
      <w:lang w:bidi="hi-IN"/>
    </w:rPr>
  </w:style>
  <w:style w:type="paragraph" w:styleId="ListParagraph">
    <w:name w:val="List Paragraph"/>
    <w:basedOn w:val="Normal"/>
    <w:uiPriority w:val="34"/>
    <w:qFormat/>
    <w:rsid w:val="00DB032C"/>
    <w:pPr>
      <w:spacing w:line="240" w:lineRule="auto"/>
      <w:ind w:left="720" w:hanging="288"/>
      <w:contextualSpacing/>
    </w:pPr>
    <w:rPr>
      <w:color w:val="455F51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32C"/>
    <w:pPr>
      <w:spacing w:before="480" w:line="264" w:lineRule="auto"/>
      <w:outlineLvl w:val="9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B032C"/>
    <w:rPr>
      <w:smallCaps/>
      <w:color w:val="000000"/>
      <w:u w:val="single"/>
    </w:rPr>
  </w:style>
  <w:style w:type="paragraph" w:customStyle="1" w:styleId="Name">
    <w:name w:val="Name"/>
    <w:basedOn w:val="Normal"/>
    <w:uiPriority w:val="1"/>
    <w:qFormat/>
    <w:rsid w:val="00861B63"/>
    <w:pPr>
      <w:spacing w:line="264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DB032C"/>
    <w:rPr>
      <w:rFonts w:asciiTheme="majorHAnsi" w:eastAsiaTheme="majorEastAsia" w:hAnsiTheme="majorHAnsi" w:cstheme="majorBidi"/>
      <w:color w:val="455F5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2C"/>
    <w:rPr>
      <w:rFonts w:asciiTheme="majorHAnsi" w:eastAsiaTheme="majorEastAsia" w:hAnsiTheme="majorHAnsi" w:cstheme="majorBidi"/>
      <w:b/>
      <w:bCs/>
      <w:color w:val="C0CF3A" w:themeColor="accent3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2C"/>
    <w:rPr>
      <w:rFonts w:eastAsiaTheme="majorEastAsia" w:cstheme="majorBidi"/>
      <w:b/>
      <w:bCs/>
      <w:color w:val="455F51" w:themeColor="text2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E2531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712"/>
    <w:rPr>
      <w:color w:val="BA6906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B03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32C"/>
  </w:style>
  <w:style w:type="paragraph" w:customStyle="1" w:styleId="PersonalName">
    <w:name w:val="Personal Name"/>
    <w:basedOn w:val="Title"/>
    <w:qFormat/>
    <w:rsid w:val="00DB032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sbirjas.singh98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_GB.lproj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F1476B05C8CE428CBB2DA7AF70D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B2A2D-F393-AF4D-8889-E98A1E593A16}"/>
      </w:docPartPr>
      <w:docPartBody>
        <w:p w:rsidR="00844385" w:rsidRDefault="00A528A1">
          <w:pPr>
            <w:pStyle w:val="38F1476B05C8CE428CBB2DA7AF70D32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DilleniaUPC">
    <w:altName w:val="Times New Roman"/>
    <w:panose1 w:val="00000000000000000000"/>
    <w:charset w:val="00"/>
    <w:family w:val="roman"/>
    <w:notTrueType/>
    <w:pitch w:val="default"/>
  </w:font>
  <w:font w:name="幼圆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MT">
    <w:altName w:val="Superclarendo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A1"/>
    <w:rsid w:val="00102187"/>
    <w:rsid w:val="0046436D"/>
    <w:rsid w:val="006A443E"/>
    <w:rsid w:val="007960BA"/>
    <w:rsid w:val="007D79F3"/>
    <w:rsid w:val="00844385"/>
    <w:rsid w:val="00A528A1"/>
    <w:rsid w:val="00CC79FE"/>
    <w:rsid w:val="00EE68B7"/>
    <w:rsid w:val="00F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DAEA8D1C7C00468F534FEDC266E571">
    <w:name w:val="AADAEA8D1C7C00468F534FEDC266E571"/>
  </w:style>
  <w:style w:type="paragraph" w:customStyle="1" w:styleId="9129B2B7BA8A904DB17CB2FDA99C1FD2">
    <w:name w:val="9129B2B7BA8A904DB17CB2FDA99C1FD2"/>
  </w:style>
  <w:style w:type="paragraph" w:customStyle="1" w:styleId="EB219DC3FCBB2447B3B42E9349B7CF30">
    <w:name w:val="EB219DC3FCBB2447B3B42E9349B7CF30"/>
  </w:style>
  <w:style w:type="paragraph" w:customStyle="1" w:styleId="F370E4DC3C89B0439F4E053F42D134C7">
    <w:name w:val="F370E4DC3C89B0439F4E053F42D134C7"/>
  </w:style>
  <w:style w:type="paragraph" w:customStyle="1" w:styleId="81873889B9320548BAA30B7359CAD3DE">
    <w:name w:val="81873889B9320548BAA30B7359CAD3DE"/>
  </w:style>
  <w:style w:type="paragraph" w:customStyle="1" w:styleId="E8EB7F1E54EB8B4E8F008C82700AD27F">
    <w:name w:val="E8EB7F1E54EB8B4E8F008C82700AD27F"/>
  </w:style>
  <w:style w:type="paragraph" w:customStyle="1" w:styleId="90F0913DE041E342BF788BF4F4FEA76A">
    <w:name w:val="90F0913DE041E342BF788BF4F4FEA76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0964F2251B12F47AF441CE18E0BFACA">
    <w:name w:val="10964F2251B12F47AF441CE18E0BFACA"/>
  </w:style>
  <w:style w:type="paragraph" w:customStyle="1" w:styleId="A3438FFEBF284244A293533C9F7BADCE">
    <w:name w:val="A3438FFEBF284244A293533C9F7BADCE"/>
  </w:style>
  <w:style w:type="paragraph" w:customStyle="1" w:styleId="48C40F253DEBEE43ABE7481A6D50F185">
    <w:name w:val="48C40F253DEBEE43ABE7481A6D50F185"/>
  </w:style>
  <w:style w:type="paragraph" w:customStyle="1" w:styleId="38F1476B05C8CE428CBB2DA7AF70D326">
    <w:name w:val="38F1476B05C8CE428CBB2DA7AF70D326"/>
  </w:style>
  <w:style w:type="paragraph" w:customStyle="1" w:styleId="AA2F6625B6FB17409C7F7BC66544239E">
    <w:name w:val="AA2F6625B6FB17409C7F7BC66544239E"/>
  </w:style>
  <w:style w:type="paragraph" w:customStyle="1" w:styleId="3869BED1CDF53743BEC1582C1522A92C">
    <w:name w:val="3869BED1CDF53743BEC1582C1522A92C"/>
    <w:rsid w:val="0046436D"/>
  </w:style>
  <w:style w:type="character" w:styleId="PlaceholderText">
    <w:name w:val="Placeholder Text"/>
    <w:basedOn w:val="DefaultParagraphFont"/>
    <w:uiPriority w:val="99"/>
    <w:semiHidden/>
    <w:rsid w:val="007D79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l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CBCB-4C67-5943-A660-7D1523B8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38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2017-11-30T20:28:00Z</dcterms:created>
  <dcterms:modified xsi:type="dcterms:W3CDTF">2018-03-06T07:15:00Z</dcterms:modified>
</cp:coreProperties>
</file>